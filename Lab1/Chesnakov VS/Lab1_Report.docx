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1E" w:rsidRPr="005E7876" w:rsidRDefault="00FA0F1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FA0F1E" w:rsidRPr="005E7876" w:rsidRDefault="00FA0F1E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№1</w:t>
      </w:r>
    </w:p>
    <w:p w:rsidR="00FA0F1E" w:rsidRPr="005E7876" w:rsidRDefault="00FA0F1E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Текстовые файлы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FA0F1E" w:rsidRPr="005E7876" w:rsidRDefault="00FA0F1E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rPr>
          <w:rFonts w:ascii="Times New Roman" w:hAnsi="Times New Roman"/>
          <w:sz w:val="32"/>
          <w:szCs w:val="32"/>
        </w:rPr>
      </w:pPr>
    </w:p>
    <w:p w:rsidR="00FA0F1E" w:rsidRPr="005E7876" w:rsidRDefault="00FA0F1E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 xml:space="preserve">Выполнил студент гр. КИ-1408б: </w:t>
      </w:r>
      <w:r>
        <w:rPr>
          <w:rFonts w:ascii="Times New Roman" w:hAnsi="Times New Roman"/>
          <w:sz w:val="32"/>
          <w:szCs w:val="32"/>
        </w:rPr>
        <w:t>Чесноков</w:t>
      </w:r>
      <w:r w:rsidRPr="005E7876">
        <w:rPr>
          <w:rFonts w:ascii="Times New Roman" w:hAnsi="Times New Roman"/>
          <w:sz w:val="32"/>
          <w:szCs w:val="32"/>
        </w:rPr>
        <w:t xml:space="preserve"> В.</w:t>
      </w:r>
      <w:r>
        <w:rPr>
          <w:rFonts w:ascii="Times New Roman" w:hAnsi="Times New Roman"/>
          <w:sz w:val="32"/>
          <w:szCs w:val="32"/>
        </w:rPr>
        <w:t xml:space="preserve"> С.</w:t>
      </w:r>
    </w:p>
    <w:p w:rsidR="00FA0F1E" w:rsidRPr="005E7876" w:rsidRDefault="00FA0F1E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 xml:space="preserve">Проверил  доцент:  Редькина А.В. </w:t>
      </w:r>
    </w:p>
    <w:p w:rsidR="00FA0F1E" w:rsidRDefault="00FA0F1E" w:rsidP="00C260E8">
      <w:pPr>
        <w:jc w:val="center"/>
        <w:rPr>
          <w:sz w:val="40"/>
          <w:szCs w:val="40"/>
        </w:rPr>
      </w:pPr>
    </w:p>
    <w:p w:rsidR="00FA0F1E" w:rsidRDefault="00FA0F1E" w:rsidP="00C260E8">
      <w:pPr>
        <w:tabs>
          <w:tab w:val="left" w:pos="6698"/>
        </w:tabs>
        <w:rPr>
          <w:sz w:val="40"/>
          <w:szCs w:val="40"/>
        </w:rPr>
      </w:pPr>
    </w:p>
    <w:p w:rsidR="00FA0F1E" w:rsidRDefault="00FA0F1E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r w:rsidRPr="00B85AED">
        <w:rPr>
          <w:rFonts w:ascii="Times New Roman" w:hAnsi="Times New Roman"/>
          <w:sz w:val="28"/>
          <w:szCs w:val="28"/>
        </w:rPr>
        <w:tab/>
      </w:r>
    </w:p>
    <w:p w:rsidR="00FA0F1E" w:rsidRDefault="00FA0F1E"/>
    <w:p w:rsidR="00FA0F1E" w:rsidRPr="00C260E8" w:rsidRDefault="00FA0F1E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FA0F1E" w:rsidRPr="00C260E8" w:rsidRDefault="00FA0F1E" w:rsidP="00C260E8">
      <w:pPr>
        <w:rPr>
          <w:rFonts w:ascii="Times New Roman" w:hAnsi="Times New Roman"/>
          <w:sz w:val="28"/>
          <w:szCs w:val="28"/>
        </w:rPr>
      </w:pPr>
      <w:r w:rsidRPr="00C260E8">
        <w:rPr>
          <w:rFonts w:ascii="Times New Roman" w:hAnsi="Times New Roman"/>
          <w:sz w:val="28"/>
          <w:szCs w:val="28"/>
        </w:rPr>
        <w:t>освоение основных приемов обработки текстовых файлов.</w:t>
      </w:r>
    </w:p>
    <w:p w:rsidR="00FA0F1E" w:rsidRPr="00C260E8" w:rsidRDefault="00FA0F1E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FA0F1E" w:rsidRPr="00C260E8" w:rsidRDefault="00FA0F1E">
      <w:pPr>
        <w:rPr>
          <w:rFonts w:ascii="Times New Roman" w:hAnsi="Times New Roman"/>
          <w:sz w:val="28"/>
          <w:szCs w:val="28"/>
        </w:rPr>
      </w:pPr>
      <w:r w:rsidRPr="00C260E8">
        <w:rPr>
          <w:rFonts w:ascii="Times New Roman" w:hAnsi="Times New Roman"/>
          <w:sz w:val="28"/>
          <w:szCs w:val="28"/>
        </w:rPr>
        <w:t>Разработать, отладить, продемонстрировать и защитить преподавателю графическую схему алгоритма и программу, создающую текстовый файл на диске, который заполнен элементами массива, сформированного в соответствии с заданными вариантами. Вывести содержимое файла на монитор. Размерность массива вводится с клавиатуры. Дано два натуральных числа n и m. Сформировать двумерный массив A[n][m], заполнив его результатами таблицы умножения A[i][j] = i × j .</w:t>
      </w:r>
    </w:p>
    <w:p w:rsidR="00FA0F1E" w:rsidRDefault="00FA0F1E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50pt;height:66pt;visibility:visible">
            <v:imagedata r:id="rId4" o:title=""/>
          </v:shape>
        </w:pict>
      </w:r>
    </w:p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 w:rsidP="00C260E8">
      <w:pPr>
        <w:rPr>
          <w:rFonts w:ascii="Times New Roman" w:hAnsi="Times New Roman"/>
          <w:b/>
          <w:sz w:val="28"/>
          <w:szCs w:val="28"/>
        </w:rPr>
      </w:pPr>
    </w:p>
    <w:p w:rsidR="00FA0F1E" w:rsidRDefault="00FA0F1E">
      <w:r>
        <w:rPr>
          <w:noProof/>
          <w:lang w:eastAsia="ru-RU"/>
        </w:rPr>
        <w:pict>
          <v:shape id="Рисунок 4" o:spid="_x0000_i1026" type="#_x0000_t75" style="width:360.75pt;height:722.25pt;visibility:visible">
            <v:imagedata r:id="rId5" o:title=""/>
          </v:shape>
        </w:pict>
      </w:r>
    </w:p>
    <w:p w:rsidR="00FA0F1E" w:rsidRDefault="00FA0F1E">
      <w:r>
        <w:rPr>
          <w:noProof/>
          <w:lang w:eastAsia="ru-RU"/>
        </w:rPr>
        <w:pict>
          <v:shape id="Рисунок 5" o:spid="_x0000_i1027" type="#_x0000_t75" style="width:197.25pt;height:275.25pt;visibility:visible">
            <v:imagedata r:id="rId6" o:title=""/>
          </v:shape>
        </w:pict>
      </w:r>
    </w:p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Default="00FA0F1E"/>
    <w:p w:rsidR="00FA0F1E" w:rsidRPr="004A1E10" w:rsidRDefault="00FA0F1E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t>Код</w:t>
      </w:r>
      <w:r w:rsidRPr="004A1E1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4A1E1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>{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ofstream file(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D44009">
        <w:rPr>
          <w:rFonts w:ascii="Consolas" w:hAnsi="Consolas" w:cs="Consolas"/>
          <w:sz w:val="19"/>
          <w:szCs w:val="19"/>
          <w:lang w:val="en-US"/>
        </w:rPr>
        <w:t>);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4009">
        <w:rPr>
          <w:rFonts w:ascii="Consolas" w:hAnsi="Consolas" w:cs="Consolas"/>
          <w:sz w:val="19"/>
          <w:szCs w:val="19"/>
          <w:lang w:val="en-US"/>
        </w:rPr>
        <w:t>);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N1 = 100, M1 = 100; 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a [N1][M1], i=0, j=0, n, m;</w:t>
      </w:r>
    </w:p>
    <w:p w:rsidR="00FA0F1E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"Введите число стpок и столбцов массива:"</w:t>
      </w:r>
      <w:r>
        <w:rPr>
          <w:rFonts w:ascii="Consolas" w:hAnsi="Consolas" w:cs="Consolas"/>
          <w:sz w:val="19"/>
          <w:szCs w:val="19"/>
        </w:rPr>
        <w:t>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>cin&gt;&gt;n&gt;&gt;m;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(i=0;i&lt;n;i++)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>{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009">
        <w:rPr>
          <w:rFonts w:ascii="Consolas" w:hAnsi="Consolas" w:cs="Consolas"/>
          <w:sz w:val="19"/>
          <w:szCs w:val="19"/>
          <w:lang w:val="en-US"/>
        </w:rPr>
        <w:t>(j=0;j&lt;m;j++)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>{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  <w:t>a[i][j]=i*j;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 xml:space="preserve">file &lt;&lt; a[i][j] &lt;&lt;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4009">
        <w:rPr>
          <w:rFonts w:ascii="Consolas" w:hAnsi="Consolas" w:cs="Consolas"/>
          <w:sz w:val="19"/>
          <w:szCs w:val="19"/>
          <w:lang w:val="en-US"/>
        </w:rPr>
        <w:t>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>}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>file &lt;&lt; endl; }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file.close();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ifstream rez(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D44009">
        <w:rPr>
          <w:rFonts w:ascii="Consolas" w:hAnsi="Consolas" w:cs="Consolas"/>
          <w:sz w:val="19"/>
          <w:szCs w:val="19"/>
          <w:lang w:val="en-US"/>
        </w:rPr>
        <w:t>);</w:t>
      </w:r>
    </w:p>
    <w:p w:rsidR="00FA0F1E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 Полученный массив 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i=0; i&lt;n; i++) {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440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009">
        <w:rPr>
          <w:rFonts w:ascii="Consolas" w:hAnsi="Consolas" w:cs="Consolas"/>
          <w:sz w:val="19"/>
          <w:szCs w:val="19"/>
          <w:lang w:val="en-US"/>
        </w:rPr>
        <w:t xml:space="preserve"> j=0; j&lt;m; j++) {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rez &gt;&gt; a[i][j];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cout &lt;&lt; a[i][j] &lt;&lt; </w:t>
      </w:r>
      <w:r w:rsidRPr="00D440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4009">
        <w:rPr>
          <w:rFonts w:ascii="Consolas" w:hAnsi="Consolas" w:cs="Consolas"/>
          <w:sz w:val="19"/>
          <w:szCs w:val="19"/>
          <w:lang w:val="en-US"/>
        </w:rPr>
        <w:t>;}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</w: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cout &lt;&lt; endl; }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rez.close();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009">
        <w:rPr>
          <w:rFonts w:ascii="Consolas" w:hAnsi="Consolas" w:cs="Consolas"/>
          <w:sz w:val="19"/>
          <w:szCs w:val="19"/>
          <w:lang w:val="en-US"/>
        </w:rPr>
        <w:tab/>
        <w:t xml:space="preserve"> getch();</w:t>
      </w:r>
    </w:p>
    <w:p w:rsidR="00FA0F1E" w:rsidRPr="00D44009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0F1E" w:rsidRDefault="00FA0F1E" w:rsidP="00D44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0F1E" w:rsidRDefault="00FA0F1E"/>
    <w:p w:rsidR="00FA0F1E" w:rsidRPr="00D44009" w:rsidRDefault="00FA0F1E">
      <w:pPr>
        <w:rPr>
          <w:rFonts w:ascii="Times New Roman" w:hAnsi="Times New Roman"/>
          <w:b/>
          <w:sz w:val="28"/>
          <w:szCs w:val="28"/>
        </w:rPr>
      </w:pPr>
      <w:r w:rsidRPr="00D44009">
        <w:rPr>
          <w:rFonts w:ascii="Times New Roman" w:hAnsi="Times New Roman"/>
          <w:b/>
          <w:sz w:val="28"/>
          <w:szCs w:val="28"/>
        </w:rPr>
        <w:t>Протокол отладки:</w:t>
      </w:r>
    </w:p>
    <w:p w:rsidR="00FA0F1E" w:rsidRDefault="00FA0F1E">
      <w:r>
        <w:rPr>
          <w:noProof/>
          <w:lang w:eastAsia="ru-RU"/>
        </w:rPr>
        <w:pict>
          <v:shape id="Рисунок 6" o:spid="_x0000_i1028" type="#_x0000_t75" style="width:463.5pt;height:231pt;visibility:visible">
            <v:imagedata r:id="rId7" o:title=""/>
          </v:shape>
        </w:pict>
      </w:r>
    </w:p>
    <w:p w:rsidR="00FA0F1E" w:rsidRDefault="00FA0F1E"/>
    <w:sectPr w:rsidR="00FA0F1E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60E8"/>
    <w:rsid w:val="00120481"/>
    <w:rsid w:val="0015393D"/>
    <w:rsid w:val="004A1E10"/>
    <w:rsid w:val="005E7876"/>
    <w:rsid w:val="006649F8"/>
    <w:rsid w:val="007D228E"/>
    <w:rsid w:val="009374B4"/>
    <w:rsid w:val="00951EC7"/>
    <w:rsid w:val="009D32BB"/>
    <w:rsid w:val="00AE3FF9"/>
    <w:rsid w:val="00B85AED"/>
    <w:rsid w:val="00C260E8"/>
    <w:rsid w:val="00D44009"/>
    <w:rsid w:val="00DA1FBE"/>
    <w:rsid w:val="00F50C02"/>
    <w:rsid w:val="00FA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E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6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5</Pages>
  <Words>236</Words>
  <Characters>1350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1</cp:lastModifiedBy>
  <cp:revision>4</cp:revision>
  <dcterms:created xsi:type="dcterms:W3CDTF">2015-02-24T17:02:00Z</dcterms:created>
  <dcterms:modified xsi:type="dcterms:W3CDTF">2015-10-14T01:30:00Z</dcterms:modified>
</cp:coreProperties>
</file>